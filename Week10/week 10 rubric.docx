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0FF1" w14:textId="0A3760CA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2338B6">
        <w:rPr>
          <w:lang w:val="en-US"/>
        </w:rPr>
        <w:t>10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1E40ED50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D3793A">
        <w:rPr>
          <w:lang w:val="en-US"/>
        </w:rPr>
        <w:t>NAMEHERE</w:t>
      </w:r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1418"/>
        <w:gridCol w:w="2835"/>
        <w:gridCol w:w="2071"/>
      </w:tblGrid>
      <w:tr w:rsidR="00DF0FCA" w14:paraId="2F9ABC1F" w14:textId="77777777" w:rsidTr="00120256">
        <w:tc>
          <w:tcPr>
            <w:tcW w:w="2846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283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071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120256">
        <w:tc>
          <w:tcPr>
            <w:tcW w:w="2846" w:type="dxa"/>
          </w:tcPr>
          <w:p w14:paraId="5E2FCDA6" w14:textId="640249ED" w:rsidR="00DF0FCA" w:rsidRDefault="00DF0FCA" w:rsidP="00DF0FCA">
            <w:pPr>
              <w:rPr>
                <w:lang w:val="en-US"/>
              </w:rPr>
            </w:pPr>
            <w:bookmarkStart w:id="0" w:name="OLE_LINK1"/>
            <w:bookmarkStart w:id="1" w:name="OLE_LINK2"/>
            <w:bookmarkStart w:id="2" w:name="_Hlk24796158"/>
            <w:r>
              <w:rPr>
                <w:lang w:val="en-US"/>
              </w:rPr>
              <w:t xml:space="preserve">Question </w:t>
            </w:r>
            <w:r w:rsidR="002338B6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2E09F3" w14:paraId="53CD2495" w14:textId="77777777" w:rsidTr="00120256">
        <w:tc>
          <w:tcPr>
            <w:tcW w:w="2846" w:type="dxa"/>
          </w:tcPr>
          <w:p w14:paraId="377BD409" w14:textId="0F01C6DF" w:rsidR="002E09F3" w:rsidRDefault="002E09F3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Data exploration</w:t>
            </w:r>
            <w:bookmarkStart w:id="3" w:name="_GoBack"/>
            <w:bookmarkEnd w:id="3"/>
          </w:p>
        </w:tc>
        <w:tc>
          <w:tcPr>
            <w:tcW w:w="1418" w:type="dxa"/>
          </w:tcPr>
          <w:p w14:paraId="24822D4C" w14:textId="77777777" w:rsidR="002E09F3" w:rsidRDefault="002E09F3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31106FC9" w14:textId="77777777" w:rsidR="002E09F3" w:rsidRDefault="002E09F3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E9D4E2E" w14:textId="77777777" w:rsidR="002E09F3" w:rsidRDefault="002E09F3" w:rsidP="00DF0FCA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120256">
        <w:tc>
          <w:tcPr>
            <w:tcW w:w="2846" w:type="dxa"/>
          </w:tcPr>
          <w:p w14:paraId="62EFFF6E" w14:textId="2359B8EC" w:rsidR="00DF0FCA" w:rsidRDefault="002338B6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Balancing data</w:t>
            </w:r>
          </w:p>
        </w:tc>
        <w:tc>
          <w:tcPr>
            <w:tcW w:w="1418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120256" w14:paraId="00C92D5C" w14:textId="77777777" w:rsidTr="00120256">
        <w:tc>
          <w:tcPr>
            <w:tcW w:w="2846" w:type="dxa"/>
          </w:tcPr>
          <w:p w14:paraId="303E43A1" w14:textId="159E3112" w:rsidR="00120256" w:rsidRDefault="002338B6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Repeated measures ANOVA</w:t>
            </w:r>
          </w:p>
        </w:tc>
        <w:tc>
          <w:tcPr>
            <w:tcW w:w="1418" w:type="dxa"/>
          </w:tcPr>
          <w:p w14:paraId="5FB5499C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8D5C282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B93D117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</w:tr>
      <w:tr w:rsidR="00120256" w14:paraId="693DC4DB" w14:textId="77777777" w:rsidTr="00120256">
        <w:tc>
          <w:tcPr>
            <w:tcW w:w="2846" w:type="dxa"/>
          </w:tcPr>
          <w:p w14:paraId="289A9E5A" w14:textId="2C205419" w:rsidR="00120256" w:rsidRDefault="00120256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4EB9ABC0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3FEC269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F7511EF" w14:textId="77777777" w:rsidR="00120256" w:rsidRDefault="00120256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120256">
        <w:tc>
          <w:tcPr>
            <w:tcW w:w="2846" w:type="dxa"/>
          </w:tcPr>
          <w:p w14:paraId="28B3CD5D" w14:textId="2F1436D2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120256">
        <w:tc>
          <w:tcPr>
            <w:tcW w:w="2846" w:type="dxa"/>
          </w:tcPr>
          <w:p w14:paraId="4AE1A4CA" w14:textId="26FDA754" w:rsidR="00DF0FCA" w:rsidRPr="00120256" w:rsidRDefault="002338B6" w:rsidP="000A0E59">
            <w:pPr>
              <w:ind w:left="311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18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2338B6" w14:paraId="70B45050" w14:textId="77777777" w:rsidTr="00120256">
        <w:tc>
          <w:tcPr>
            <w:tcW w:w="2846" w:type="dxa"/>
          </w:tcPr>
          <w:p w14:paraId="253E89D7" w14:textId="2E4356CE" w:rsidR="002338B6" w:rsidRDefault="002338B6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Change point</w:t>
            </w:r>
          </w:p>
        </w:tc>
        <w:tc>
          <w:tcPr>
            <w:tcW w:w="1418" w:type="dxa"/>
          </w:tcPr>
          <w:p w14:paraId="6B3AB440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621EF77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1EEC7795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</w:tr>
      <w:tr w:rsidR="002338B6" w14:paraId="650459EA" w14:textId="77777777" w:rsidTr="00120256">
        <w:tc>
          <w:tcPr>
            <w:tcW w:w="2846" w:type="dxa"/>
          </w:tcPr>
          <w:p w14:paraId="0487A5E9" w14:textId="3890B661" w:rsidR="002338B6" w:rsidRDefault="002338B6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418" w:type="dxa"/>
          </w:tcPr>
          <w:p w14:paraId="62F48740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9F59783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DC260B2" w14:textId="77777777" w:rsidR="002338B6" w:rsidRDefault="002338B6" w:rsidP="00DF0FCA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120256">
        <w:tc>
          <w:tcPr>
            <w:tcW w:w="2846" w:type="dxa"/>
          </w:tcPr>
          <w:p w14:paraId="18C86DC4" w14:textId="3673B472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bookmarkEnd w:id="0"/>
      <w:bookmarkEnd w:id="1"/>
      <w:tr w:rsidR="00862165" w14:paraId="3BC49933" w14:textId="77777777" w:rsidTr="00120256">
        <w:tc>
          <w:tcPr>
            <w:tcW w:w="2846" w:type="dxa"/>
          </w:tcPr>
          <w:p w14:paraId="654B013C" w14:textId="6806A0A0" w:rsidR="00862165" w:rsidRDefault="002338B6" w:rsidP="0086216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Change point</w:t>
            </w:r>
          </w:p>
        </w:tc>
        <w:tc>
          <w:tcPr>
            <w:tcW w:w="1418" w:type="dxa"/>
          </w:tcPr>
          <w:p w14:paraId="097B3FE1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4E4F7D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4F4C4374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C063BE" w14:paraId="0971EEE5" w14:textId="77777777" w:rsidTr="00120256">
        <w:tc>
          <w:tcPr>
            <w:tcW w:w="2846" w:type="dxa"/>
          </w:tcPr>
          <w:p w14:paraId="0D340F44" w14:textId="77777777" w:rsidR="00C063BE" w:rsidRDefault="00C063BE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</w:t>
            </w:r>
          </w:p>
        </w:tc>
        <w:tc>
          <w:tcPr>
            <w:tcW w:w="1418" w:type="dxa"/>
          </w:tcPr>
          <w:p w14:paraId="213A56F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626B1C5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257EB852" w14:textId="77777777" w:rsidR="00C063BE" w:rsidRDefault="00C063BE" w:rsidP="000440D1">
            <w:pPr>
              <w:jc w:val="center"/>
              <w:rPr>
                <w:lang w:val="en-US"/>
              </w:rPr>
            </w:pPr>
          </w:p>
        </w:tc>
      </w:tr>
      <w:tr w:rsidR="009B383E" w14:paraId="07DABD38" w14:textId="77777777" w:rsidTr="00120256">
        <w:tc>
          <w:tcPr>
            <w:tcW w:w="2846" w:type="dxa"/>
          </w:tcPr>
          <w:p w14:paraId="1E085BC3" w14:textId="71030E0F" w:rsidR="009B383E" w:rsidRDefault="009B383E" w:rsidP="000440D1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120256"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41B5019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580B993C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0026B49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9B383E" w14:paraId="7E1A6529" w14:textId="77777777" w:rsidTr="00120256">
        <w:tc>
          <w:tcPr>
            <w:tcW w:w="2846" w:type="dxa"/>
          </w:tcPr>
          <w:p w14:paraId="6D99BDD2" w14:textId="7DFA629A" w:rsidR="009B383E" w:rsidRDefault="002338B6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1418" w:type="dxa"/>
          </w:tcPr>
          <w:p w14:paraId="3E140F22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2957048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5A014755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tr w:rsidR="002338B6" w14:paraId="090D8856" w14:textId="77777777" w:rsidTr="003F50F4">
        <w:tc>
          <w:tcPr>
            <w:tcW w:w="2846" w:type="dxa"/>
          </w:tcPr>
          <w:p w14:paraId="2902ACF2" w14:textId="65CE2CB1" w:rsidR="002338B6" w:rsidRDefault="002338B6" w:rsidP="003F50F4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66B17DA7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422E6348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08A3A56A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</w:tr>
      <w:tr w:rsidR="002338B6" w14:paraId="007BB09F" w14:textId="77777777" w:rsidTr="003F50F4">
        <w:tc>
          <w:tcPr>
            <w:tcW w:w="2846" w:type="dxa"/>
          </w:tcPr>
          <w:p w14:paraId="673400E4" w14:textId="08F4CF89" w:rsidR="002338B6" w:rsidRDefault="002338B6" w:rsidP="003F50F4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Bayesian analysis</w:t>
            </w:r>
          </w:p>
        </w:tc>
        <w:tc>
          <w:tcPr>
            <w:tcW w:w="1418" w:type="dxa"/>
          </w:tcPr>
          <w:p w14:paraId="511306C4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61F7622C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6A7E0B12" w14:textId="77777777" w:rsidR="002338B6" w:rsidRDefault="002338B6" w:rsidP="003F50F4">
            <w:pPr>
              <w:jc w:val="center"/>
              <w:rPr>
                <w:lang w:val="en-US"/>
              </w:rPr>
            </w:pPr>
          </w:p>
        </w:tc>
      </w:tr>
      <w:tr w:rsidR="009B383E" w14:paraId="20FB920C" w14:textId="77777777" w:rsidTr="00120256">
        <w:tc>
          <w:tcPr>
            <w:tcW w:w="2846" w:type="dxa"/>
          </w:tcPr>
          <w:p w14:paraId="55A7DB91" w14:textId="424FEF86" w:rsidR="009B383E" w:rsidRDefault="002338B6" w:rsidP="000440D1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418" w:type="dxa"/>
          </w:tcPr>
          <w:p w14:paraId="239F2551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2B674D86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515D0E4" w14:textId="77777777" w:rsidR="009B383E" w:rsidRDefault="009B383E" w:rsidP="000440D1">
            <w:pPr>
              <w:jc w:val="center"/>
              <w:rPr>
                <w:lang w:val="en-US"/>
              </w:rPr>
            </w:pPr>
          </w:p>
        </w:tc>
      </w:tr>
      <w:bookmarkEnd w:id="2"/>
      <w:tr w:rsidR="00862165" w14:paraId="65930240" w14:textId="77777777" w:rsidTr="00120256">
        <w:tc>
          <w:tcPr>
            <w:tcW w:w="2846" w:type="dxa"/>
          </w:tcPr>
          <w:p w14:paraId="0F1FC85D" w14:textId="6316CE2B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8" w:type="dxa"/>
          </w:tcPr>
          <w:p w14:paraId="515647AA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6082137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071" w:type="dxa"/>
          </w:tcPr>
          <w:p w14:paraId="30EF40BB" w14:textId="77777777" w:rsidR="00862165" w:rsidRDefault="00862165" w:rsidP="00862165">
            <w:pPr>
              <w:jc w:val="center"/>
              <w:rPr>
                <w:lang w:val="en-US"/>
              </w:rPr>
            </w:pPr>
          </w:p>
        </w:tc>
      </w:tr>
      <w:tr w:rsidR="00862165" w14:paraId="0E3D67E5" w14:textId="77777777" w:rsidTr="00120256">
        <w:tc>
          <w:tcPr>
            <w:tcW w:w="2846" w:type="dxa"/>
          </w:tcPr>
          <w:p w14:paraId="41B463F6" w14:textId="75E44250" w:rsidR="00862165" w:rsidRDefault="00862165" w:rsidP="00862165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8" w:type="dxa"/>
          </w:tcPr>
          <w:p w14:paraId="406B9B66" w14:textId="37F628F0" w:rsidR="00862165" w:rsidRDefault="00862165" w:rsidP="00862165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14:paraId="7B357962" w14:textId="198A5190" w:rsidR="00862165" w:rsidRPr="00A405A5" w:rsidRDefault="00862165" w:rsidP="00862165">
            <w:pPr>
              <w:jc w:val="center"/>
              <w:rPr>
                <w:caps/>
                <w:lang w:val="en-US"/>
              </w:rPr>
            </w:pPr>
            <w:r>
              <w:rPr>
                <w:lang w:val="en-US"/>
              </w:rPr>
              <w:t>/</w:t>
            </w:r>
            <w:r w:rsidR="00D64968">
              <w:rPr>
                <w:lang w:val="en-US"/>
              </w:rPr>
              <w:t>2</w:t>
            </w:r>
            <w:r w:rsidR="005E0CE3">
              <w:rPr>
                <w:lang w:val="en-US"/>
              </w:rPr>
              <w:t>2</w:t>
            </w:r>
          </w:p>
        </w:tc>
        <w:tc>
          <w:tcPr>
            <w:tcW w:w="2071" w:type="dxa"/>
          </w:tcPr>
          <w:p w14:paraId="4D7EA2EE" w14:textId="211CC9D6" w:rsidR="00862165" w:rsidRDefault="00862165" w:rsidP="00862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57DD0"/>
    <w:rsid w:val="000B3F6F"/>
    <w:rsid w:val="00120256"/>
    <w:rsid w:val="001618B8"/>
    <w:rsid w:val="00193440"/>
    <w:rsid w:val="002338B6"/>
    <w:rsid w:val="002A4C8C"/>
    <w:rsid w:val="002E09F3"/>
    <w:rsid w:val="004540B2"/>
    <w:rsid w:val="004C523C"/>
    <w:rsid w:val="005A0E87"/>
    <w:rsid w:val="005D59BD"/>
    <w:rsid w:val="005E0CE3"/>
    <w:rsid w:val="005F65D3"/>
    <w:rsid w:val="00807184"/>
    <w:rsid w:val="008260BD"/>
    <w:rsid w:val="00862165"/>
    <w:rsid w:val="009326F4"/>
    <w:rsid w:val="00933BDB"/>
    <w:rsid w:val="009B383E"/>
    <w:rsid w:val="009C6AE0"/>
    <w:rsid w:val="00A405A5"/>
    <w:rsid w:val="00A556DF"/>
    <w:rsid w:val="00AB0275"/>
    <w:rsid w:val="00B73E05"/>
    <w:rsid w:val="00C063BE"/>
    <w:rsid w:val="00C2167A"/>
    <w:rsid w:val="00CC62E9"/>
    <w:rsid w:val="00D3793A"/>
    <w:rsid w:val="00D64968"/>
    <w:rsid w:val="00DD0AE7"/>
    <w:rsid w:val="00DF0FCA"/>
    <w:rsid w:val="00E32545"/>
    <w:rsid w:val="00E93F59"/>
    <w:rsid w:val="00ED4038"/>
    <w:rsid w:val="00F041B7"/>
    <w:rsid w:val="00F21AFA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599f6c2ae8ed77d8d28506ea782ada76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Kevin G Crowston</cp:lastModifiedBy>
  <cp:revision>5</cp:revision>
  <cp:lastPrinted>2019-10-28T01:49:00Z</cp:lastPrinted>
  <dcterms:created xsi:type="dcterms:W3CDTF">2019-12-06T20:24:00Z</dcterms:created>
  <dcterms:modified xsi:type="dcterms:W3CDTF">2019-12-06T20:29:00Z</dcterms:modified>
</cp:coreProperties>
</file>